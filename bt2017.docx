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1A9E4" w14:textId="77777777" w:rsidR="008C503B" w:rsidRDefault="00BE4B14" w:rsidP="00852FB7">
      <w:pPr>
        <w:pStyle w:val="Heading1"/>
      </w:pPr>
      <w:r>
        <w:t>Objective</w:t>
      </w:r>
    </w:p>
    <w:sdt>
      <w:sdtPr>
        <w:id w:val="9459735"/>
        <w:placeholder>
          <w:docPart w:val="A745A2B49E80B947A7EA1D530A6F11C9"/>
        </w:placeholder>
      </w:sdtPr>
      <w:sdtContent>
        <w:p w14:paraId="33D1C926" w14:textId="279265C9" w:rsidR="003A3C8F" w:rsidRPr="003A3C8F" w:rsidRDefault="005172AC" w:rsidP="00852FB7">
          <w:pPr>
            <w:spacing w:line="240" w:lineRule="auto"/>
            <w:rPr>
              <w:rFonts w:eastAsia="Times New Roman" w:cs="Times New Roman"/>
              <w:szCs w:val="20"/>
            </w:rPr>
          </w:pPr>
          <w:r w:rsidRPr="00D959AE">
            <w:rPr>
              <w:rFonts w:eastAsia="Times New Roman" w:cs="Times New Roman"/>
              <w:color w:val="333333"/>
              <w:szCs w:val="20"/>
              <w:shd w:val="clear" w:color="auto" w:fill="FFFFFF"/>
            </w:rPr>
            <w:t>Looking for a</w:t>
          </w:r>
          <w:r w:rsidR="00FC7BB6" w:rsidRPr="00D959AE">
            <w:rPr>
              <w:rFonts w:eastAsia="Times New Roman" w:cs="Times New Roman"/>
              <w:color w:val="333333"/>
              <w:szCs w:val="20"/>
              <w:shd w:val="clear" w:color="auto" w:fill="FFFFFF"/>
            </w:rPr>
            <w:t>n</w:t>
          </w:r>
          <w:r w:rsidRPr="00D959AE">
            <w:rPr>
              <w:rFonts w:eastAsia="Times New Roman" w:cs="Times New Roman"/>
              <w:color w:val="333333"/>
              <w:szCs w:val="20"/>
              <w:shd w:val="clear" w:color="auto" w:fill="FFFFFF"/>
            </w:rPr>
            <w:t xml:space="preserve"> </w:t>
          </w:r>
          <w:r w:rsidR="00FB07CA" w:rsidRPr="00D959AE">
            <w:rPr>
              <w:rFonts w:eastAsia="Times New Roman" w:cs="Times New Roman"/>
              <w:color w:val="333333"/>
              <w:szCs w:val="20"/>
              <w:shd w:val="clear" w:color="auto" w:fill="FFFFFF"/>
            </w:rPr>
            <w:t>iOS M</w:t>
          </w:r>
          <w:r w:rsidRPr="00D959AE">
            <w:rPr>
              <w:rFonts w:eastAsia="Times New Roman" w:cs="Times New Roman"/>
              <w:color w:val="333333"/>
              <w:szCs w:val="20"/>
              <w:shd w:val="clear" w:color="auto" w:fill="FFFFFF"/>
            </w:rPr>
            <w:t>obile</w:t>
          </w:r>
          <w:r w:rsidR="00FB07CA" w:rsidRPr="00D959AE">
            <w:rPr>
              <w:rFonts w:eastAsia="Times New Roman" w:cs="Times New Roman"/>
              <w:color w:val="333333"/>
              <w:szCs w:val="20"/>
              <w:shd w:val="clear" w:color="auto" w:fill="FFFFFF"/>
            </w:rPr>
            <w:t xml:space="preserve"> Application D</w:t>
          </w:r>
          <w:r w:rsidRPr="00D959AE">
            <w:rPr>
              <w:rFonts w:eastAsia="Times New Roman" w:cs="Times New Roman"/>
              <w:color w:val="333333"/>
              <w:szCs w:val="20"/>
              <w:shd w:val="clear" w:color="auto" w:fill="FFFFFF"/>
            </w:rPr>
            <w:t>evelop</w:t>
          </w:r>
          <w:r w:rsidR="00BC3258" w:rsidRPr="00D959AE">
            <w:rPr>
              <w:rFonts w:eastAsia="Times New Roman" w:cs="Times New Roman"/>
              <w:color w:val="333333"/>
              <w:szCs w:val="20"/>
              <w:shd w:val="clear" w:color="auto" w:fill="FFFFFF"/>
            </w:rPr>
            <w:t>ment</w:t>
          </w:r>
          <w:r w:rsidRPr="00D959AE">
            <w:rPr>
              <w:rFonts w:eastAsia="Times New Roman" w:cs="Times New Roman"/>
              <w:color w:val="333333"/>
              <w:szCs w:val="20"/>
              <w:shd w:val="clear" w:color="auto" w:fill="FFFFFF"/>
            </w:rPr>
            <w:t xml:space="preserve"> position to use my </w:t>
          </w:r>
          <w:r w:rsidR="001A3FD8" w:rsidRPr="00D959AE">
            <w:rPr>
              <w:rFonts w:eastAsia="Times New Roman" w:cs="Times New Roman"/>
              <w:color w:val="333333"/>
              <w:szCs w:val="20"/>
              <w:shd w:val="clear" w:color="auto" w:fill="FFFFFF"/>
            </w:rPr>
            <w:t>computer programming skills in D</w:t>
          </w:r>
          <w:r w:rsidRPr="00D959AE">
            <w:rPr>
              <w:rFonts w:eastAsia="Times New Roman" w:cs="Times New Roman"/>
              <w:color w:val="333333"/>
              <w:szCs w:val="20"/>
              <w:shd w:val="clear" w:color="auto" w:fill="FFFFFF"/>
            </w:rPr>
            <w:t>eveloping</w:t>
          </w:r>
          <w:r w:rsidR="001A3FD8" w:rsidRPr="00D959AE">
            <w:rPr>
              <w:rFonts w:eastAsia="Times New Roman" w:cs="Times New Roman"/>
              <w:color w:val="333333"/>
              <w:szCs w:val="20"/>
              <w:shd w:val="clear" w:color="auto" w:fill="FFFFFF"/>
            </w:rPr>
            <w:t xml:space="preserve"> Mobile</w:t>
          </w:r>
          <w:r w:rsidR="00796106" w:rsidRPr="00D959AE">
            <w:rPr>
              <w:rFonts w:eastAsia="Times New Roman" w:cs="Times New Roman"/>
              <w:color w:val="333333"/>
              <w:szCs w:val="20"/>
              <w:shd w:val="clear" w:color="auto" w:fill="FFFFFF"/>
            </w:rPr>
            <w:t xml:space="preserve"> A</w:t>
          </w:r>
          <w:r w:rsidRPr="00D959AE">
            <w:rPr>
              <w:rFonts w:eastAsia="Times New Roman" w:cs="Times New Roman"/>
              <w:color w:val="333333"/>
              <w:szCs w:val="20"/>
              <w:shd w:val="clear" w:color="auto" w:fill="FFFFFF"/>
            </w:rPr>
            <w:t>pplications</w:t>
          </w:r>
          <w:r w:rsidR="00F76046" w:rsidRPr="00D959AE">
            <w:rPr>
              <w:rFonts w:eastAsia="Times New Roman" w:cs="Times New Roman"/>
              <w:color w:val="333333"/>
              <w:szCs w:val="20"/>
              <w:shd w:val="clear" w:color="auto" w:fill="FFFFFF"/>
            </w:rPr>
            <w:t xml:space="preserve"> in Agile Model</w:t>
          </w:r>
          <w:r w:rsidR="00231FA4">
            <w:rPr>
              <w:rFonts w:eastAsia="Times New Roman" w:cs="Times New Roman"/>
              <w:color w:val="333333"/>
              <w:sz w:val="24"/>
              <w:szCs w:val="24"/>
              <w:shd w:val="clear" w:color="auto" w:fill="FFFFFF"/>
            </w:rPr>
            <w:t>.</w:t>
          </w:r>
          <w:r w:rsidRPr="005172AC">
            <w:rPr>
              <w:rFonts w:eastAsia="Times New Roman" w:cs="Times New Roman"/>
              <w:color w:val="333333"/>
              <w:sz w:val="24"/>
              <w:szCs w:val="24"/>
              <w:shd w:val="clear" w:color="auto" w:fill="FFFFFF"/>
            </w:rPr>
            <w:t xml:space="preserve"> </w:t>
          </w:r>
        </w:p>
        <w:p w14:paraId="5EAB1B4F" w14:textId="77777777" w:rsidR="00851658" w:rsidRDefault="003A3C8F" w:rsidP="00852FB7">
          <w:pPr>
            <w:pStyle w:val="Heading1"/>
          </w:pPr>
          <w:r>
            <w:t>Technical Skills</w:t>
          </w:r>
        </w:p>
        <w:p w14:paraId="79E7BFE4" w14:textId="77777777" w:rsidR="00693C78" w:rsidRDefault="00693C78" w:rsidP="00852FB7">
          <w:pPr>
            <w:pStyle w:val="BodyText"/>
            <w:numPr>
              <w:ilvl w:val="0"/>
              <w:numId w:val="14"/>
            </w:numPr>
            <w:spacing w:line="240" w:lineRule="auto"/>
          </w:pPr>
          <w:r>
            <w:t>Swift, Objective C.</w:t>
          </w:r>
        </w:p>
        <w:p w14:paraId="46115CBE" w14:textId="7012C2C3" w:rsidR="008C503B" w:rsidRPr="00851658" w:rsidRDefault="000E084C" w:rsidP="00852FB7">
          <w:pPr>
            <w:pStyle w:val="BodyText"/>
            <w:numPr>
              <w:ilvl w:val="0"/>
              <w:numId w:val="14"/>
            </w:numPr>
            <w:spacing w:line="240" w:lineRule="auto"/>
          </w:pPr>
          <w:r>
            <w:t xml:space="preserve">Xcode </w:t>
          </w:r>
        </w:p>
      </w:sdtContent>
    </w:sdt>
    <w:p w14:paraId="231FBC2B" w14:textId="77777777" w:rsidR="008C503B" w:rsidRDefault="00BE4B14" w:rsidP="00852FB7">
      <w:pPr>
        <w:pStyle w:val="Heading1"/>
      </w:pPr>
      <w:r>
        <w:t>Experience</w:t>
      </w:r>
    </w:p>
    <w:p w14:paraId="13827A9E" w14:textId="7F53BF86" w:rsidR="008C503B" w:rsidRPr="00157D47" w:rsidRDefault="00231B8C" w:rsidP="0027318A">
      <w:pPr>
        <w:pStyle w:val="Heading2"/>
        <w:ind w:right="283"/>
        <w:rPr>
          <w:sz w:val="24"/>
          <w:szCs w:val="24"/>
        </w:rPr>
      </w:pPr>
      <w:sdt>
        <w:sdtPr>
          <w:rPr>
            <w:sz w:val="24"/>
            <w:szCs w:val="24"/>
          </w:rPr>
          <w:id w:val="9459739"/>
          <w:placeholder>
            <w:docPart w:val="E59D094BA21E39458E30E16A198B489E"/>
          </w:placeholder>
        </w:sdtPr>
        <w:sdtContent>
          <w:r w:rsidR="002B786C" w:rsidRPr="00157D47">
            <w:rPr>
              <w:sz w:val="24"/>
              <w:szCs w:val="24"/>
            </w:rPr>
            <w:t>WIPRO DIGITAL</w:t>
          </w:r>
          <w:r w:rsidR="00D2061F" w:rsidRPr="00157D47">
            <w:rPr>
              <w:sz w:val="24"/>
              <w:szCs w:val="24"/>
            </w:rPr>
            <w:t xml:space="preserve"> </w:t>
          </w:r>
          <w:r w:rsidR="00EA4CC9" w:rsidRPr="00157D47">
            <w:rPr>
              <w:sz w:val="24"/>
              <w:szCs w:val="24"/>
            </w:rPr>
            <w:t>(Technologist)</w:t>
          </w:r>
        </w:sdtContent>
      </w:sdt>
      <w:r w:rsidR="00BE4B14" w:rsidRPr="00157D47">
        <w:rPr>
          <w:sz w:val="24"/>
          <w:szCs w:val="24"/>
        </w:rPr>
        <w:tab/>
      </w:r>
      <w:r w:rsidR="0027318A" w:rsidRPr="00157D47">
        <w:rPr>
          <w:sz w:val="24"/>
          <w:szCs w:val="24"/>
        </w:rPr>
        <w:t xml:space="preserve">   </w:t>
      </w:r>
      <w:r w:rsidR="00D90850" w:rsidRPr="00157D47">
        <w:rPr>
          <w:sz w:val="24"/>
          <w:szCs w:val="24"/>
        </w:rPr>
        <w:t xml:space="preserve">[Sep </w:t>
      </w:r>
      <w:r w:rsidR="00004769" w:rsidRPr="00157D47">
        <w:rPr>
          <w:sz w:val="24"/>
          <w:szCs w:val="24"/>
        </w:rPr>
        <w:t>‘</w:t>
      </w:r>
      <w:r w:rsidR="00D90850" w:rsidRPr="00157D47">
        <w:rPr>
          <w:sz w:val="24"/>
          <w:szCs w:val="24"/>
        </w:rPr>
        <w:t>15 – Till Date]</w:t>
      </w:r>
    </w:p>
    <w:sdt>
      <w:sdtPr>
        <w:id w:val="9459741"/>
        <w:placeholder>
          <w:docPart w:val="7EA5A6C5A5375646BD54D401C560E73A"/>
        </w:placeholder>
      </w:sdtPr>
      <w:sdtContent>
        <w:p w14:paraId="23EDF0B9" w14:textId="7751DA9B" w:rsidR="00317FE2" w:rsidRDefault="001C7823" w:rsidP="00852FB7">
          <w:pPr>
            <w:pStyle w:val="ListBullet"/>
            <w:spacing w:line="240" w:lineRule="auto"/>
          </w:pPr>
          <w:r>
            <w:t xml:space="preserve">Trained in Full Stack JavaScript Development using MEAN </w:t>
          </w:r>
          <w:r w:rsidR="007B2B65">
            <w:t xml:space="preserve">Stack </w:t>
          </w:r>
          <w:r>
            <w:t>Technology</w:t>
          </w:r>
          <w:r w:rsidR="00317FE2">
            <w:t>.</w:t>
          </w:r>
        </w:p>
        <w:p w14:paraId="268BC2D7" w14:textId="45304EE4" w:rsidR="008C503B" w:rsidRDefault="00A5423F" w:rsidP="00852FB7">
          <w:pPr>
            <w:pStyle w:val="ListBullet"/>
            <w:spacing w:line="240" w:lineRule="auto"/>
          </w:pPr>
          <w:r>
            <w:t xml:space="preserve">Trained in SWIFT </w:t>
          </w:r>
          <w:r w:rsidR="00DB6FD0">
            <w:t>Language for</w:t>
          </w:r>
          <w:r w:rsidR="00317FE2">
            <w:t xml:space="preserve"> iOS Application Development.</w:t>
          </w:r>
        </w:p>
      </w:sdtContent>
    </w:sdt>
    <w:p w14:paraId="5ABE8AF8" w14:textId="6241313C" w:rsidR="008C503B" w:rsidRPr="009F7AE5" w:rsidRDefault="00231B8C" w:rsidP="00852FB7">
      <w:pPr>
        <w:pStyle w:val="Heading2"/>
        <w:rPr>
          <w:sz w:val="24"/>
          <w:szCs w:val="24"/>
        </w:rPr>
      </w:pPr>
      <w:sdt>
        <w:sdtPr>
          <w:rPr>
            <w:sz w:val="24"/>
            <w:szCs w:val="24"/>
          </w:rPr>
          <w:id w:val="9459744"/>
          <w:placeholder>
            <w:docPart w:val="3E408F21734CD5498203800474AC4999"/>
          </w:placeholder>
        </w:sdtPr>
        <w:sdtContent>
          <w:r w:rsidR="00C87F83" w:rsidRPr="009F7AE5">
            <w:rPr>
              <w:sz w:val="24"/>
              <w:szCs w:val="24"/>
            </w:rPr>
            <w:t>Proven Logic</w:t>
          </w:r>
          <w:r w:rsidR="00292DF5" w:rsidRPr="009F7AE5">
            <w:rPr>
              <w:sz w:val="24"/>
              <w:szCs w:val="24"/>
            </w:rPr>
            <w:t xml:space="preserve"> (iOS Developer)</w:t>
          </w:r>
        </w:sdtContent>
      </w:sdt>
      <w:r w:rsidR="00C87F83" w:rsidRPr="009F7AE5">
        <w:rPr>
          <w:sz w:val="24"/>
          <w:szCs w:val="24"/>
        </w:rPr>
        <w:tab/>
      </w:r>
      <w:r w:rsidR="009448D8" w:rsidRPr="009F7AE5">
        <w:rPr>
          <w:sz w:val="24"/>
          <w:szCs w:val="24"/>
        </w:rPr>
        <w:fldChar w:fldCharType="begin"/>
      </w:r>
      <w:r w:rsidR="009448D8" w:rsidRPr="009F7AE5">
        <w:rPr>
          <w:sz w:val="24"/>
          <w:szCs w:val="24"/>
        </w:rPr>
        <w:instrText xml:space="preserve"> PLACEHOLDER "[Insert Dates]" \* MERGEFORMAT </w:instrText>
      </w:r>
      <w:r w:rsidR="009448D8" w:rsidRPr="009F7AE5">
        <w:rPr>
          <w:sz w:val="24"/>
          <w:szCs w:val="24"/>
        </w:rPr>
        <w:fldChar w:fldCharType="separate"/>
      </w:r>
      <w:r w:rsidR="00C87F83" w:rsidRPr="009F7AE5">
        <w:rPr>
          <w:sz w:val="24"/>
          <w:szCs w:val="24"/>
        </w:rPr>
        <w:t xml:space="preserve">[Jun '15 - Aug </w:t>
      </w:r>
      <w:r w:rsidR="00F1660B" w:rsidRPr="009F7AE5">
        <w:rPr>
          <w:sz w:val="24"/>
          <w:szCs w:val="24"/>
        </w:rPr>
        <w:t>'</w:t>
      </w:r>
      <w:r w:rsidR="00C87F83" w:rsidRPr="009F7AE5">
        <w:rPr>
          <w:sz w:val="24"/>
          <w:szCs w:val="24"/>
        </w:rPr>
        <w:t>15</w:t>
      </w:r>
      <w:r w:rsidR="00BE4B14" w:rsidRPr="009F7AE5">
        <w:rPr>
          <w:sz w:val="24"/>
          <w:szCs w:val="24"/>
        </w:rPr>
        <w:t>]</w:t>
      </w:r>
      <w:r w:rsidR="009448D8" w:rsidRPr="009F7AE5">
        <w:rPr>
          <w:sz w:val="24"/>
          <w:szCs w:val="24"/>
        </w:rPr>
        <w:fldChar w:fldCharType="end"/>
      </w:r>
    </w:p>
    <w:p w14:paraId="061F712D" w14:textId="768BCCEA" w:rsidR="00A12D35" w:rsidRDefault="009C576F" w:rsidP="00852FB7">
      <w:pPr>
        <w:pStyle w:val="ListBullet"/>
        <w:spacing w:line="240" w:lineRule="auto"/>
      </w:pPr>
      <w:r>
        <w:t>SpeedCart</w:t>
      </w:r>
      <w:r w:rsidR="00AA0403">
        <w:t xml:space="preserve"> (Grocery Shopping)</w:t>
      </w:r>
      <w:r w:rsidR="00A12D35">
        <w:t xml:space="preserve"> -   </w:t>
      </w:r>
      <w:hyperlink r:id="rId8" w:history="1">
        <w:r w:rsidR="00A12D35" w:rsidRPr="00A12D35">
          <w:rPr>
            <w:rStyle w:val="Hyperlink"/>
          </w:rPr>
          <w:t>iTunes Link</w:t>
        </w:r>
      </w:hyperlink>
      <w:r w:rsidR="000B461C">
        <w:t>.</w:t>
      </w:r>
    </w:p>
    <w:p w14:paraId="33CACCCC" w14:textId="3D049451" w:rsidR="00A12D35" w:rsidRPr="00AA0403" w:rsidRDefault="00AA0403" w:rsidP="00852FB7">
      <w:pPr>
        <w:pStyle w:val="ListBullet"/>
        <w:numPr>
          <w:ilvl w:val="0"/>
          <w:numId w:val="0"/>
        </w:numPr>
        <w:spacing w:line="240" w:lineRule="auto"/>
        <w:ind w:left="720"/>
      </w:pPr>
      <w:r w:rsidRPr="00075545">
        <w:rPr>
          <w:b/>
        </w:rPr>
        <w:t>Description</w:t>
      </w:r>
      <w:r>
        <w:t xml:space="preserve">: </w:t>
      </w:r>
      <w:r w:rsidR="007D5807">
        <w:t xml:space="preserve">User Need to Register and Login to place order. Items will be loaded depend on </w:t>
      </w:r>
      <w:r w:rsidR="00393E22">
        <w:t>pin</w:t>
      </w:r>
      <w:r w:rsidR="000807DE">
        <w:t>code</w:t>
      </w:r>
      <w:r w:rsidR="007D5807">
        <w:t xml:space="preserve"> </w:t>
      </w:r>
      <w:r w:rsidR="00393E22">
        <w:t>location.</w:t>
      </w:r>
    </w:p>
    <w:p w14:paraId="006CCD9A" w14:textId="33AD42F2" w:rsidR="00C87F83" w:rsidRPr="00DD309C" w:rsidRDefault="00C87F83" w:rsidP="00852FB7">
      <w:pPr>
        <w:pStyle w:val="Heading2"/>
        <w:rPr>
          <w:sz w:val="24"/>
          <w:szCs w:val="24"/>
        </w:rPr>
      </w:pPr>
      <w:sdt>
        <w:sdtPr>
          <w:rPr>
            <w:sz w:val="24"/>
            <w:szCs w:val="24"/>
          </w:rPr>
          <w:id w:val="-596182735"/>
          <w:placeholder>
            <w:docPart w:val="2524282A8AC48848A6C9AF4844D5B16F"/>
          </w:placeholder>
        </w:sdtPr>
        <w:sdtContent>
          <w:r w:rsidR="008C499C" w:rsidRPr="00DD309C">
            <w:rPr>
              <w:sz w:val="24"/>
              <w:szCs w:val="24"/>
            </w:rPr>
            <w:t>Vdime Innovation Works</w:t>
          </w:r>
          <w:r w:rsidR="005D1260" w:rsidRPr="00DD309C">
            <w:rPr>
              <w:sz w:val="24"/>
              <w:szCs w:val="24"/>
            </w:rPr>
            <w:t xml:space="preserve"> (iOS Trainee)</w:t>
          </w:r>
        </w:sdtContent>
      </w:sdt>
      <w:r w:rsidRPr="00DD309C">
        <w:rPr>
          <w:sz w:val="24"/>
          <w:szCs w:val="24"/>
        </w:rPr>
        <w:tab/>
      </w:r>
      <w:r w:rsidR="005D1260" w:rsidRPr="00DD309C">
        <w:rPr>
          <w:sz w:val="24"/>
          <w:szCs w:val="24"/>
        </w:rPr>
        <w:t xml:space="preserve">[Nov ’14 – April </w:t>
      </w:r>
      <w:r w:rsidR="00F1660B" w:rsidRPr="00DD309C">
        <w:rPr>
          <w:sz w:val="24"/>
          <w:szCs w:val="24"/>
        </w:rPr>
        <w:t>‘</w:t>
      </w:r>
      <w:r w:rsidR="005D1260" w:rsidRPr="00DD309C">
        <w:rPr>
          <w:sz w:val="24"/>
          <w:szCs w:val="24"/>
        </w:rPr>
        <w:t>15]</w:t>
      </w:r>
    </w:p>
    <w:sdt>
      <w:sdtPr>
        <w:id w:val="1044723921"/>
        <w:placeholder>
          <w:docPart w:val="47AB27175D214B42BC084C52724DA4F8"/>
        </w:placeholder>
      </w:sdtPr>
      <w:sdtContent>
        <w:p w14:paraId="44CE01AA" w14:textId="77777777" w:rsidR="000B461C" w:rsidRDefault="005354D0" w:rsidP="00852FB7">
          <w:pPr>
            <w:pStyle w:val="ListBullet"/>
            <w:spacing w:line="240" w:lineRule="auto"/>
          </w:pPr>
          <w:r>
            <w:t>1000Lookz (Virtual Makeup)</w:t>
          </w:r>
          <w:r w:rsidR="000B461C">
            <w:t xml:space="preserve"> – </w:t>
          </w:r>
          <w:hyperlink r:id="rId9" w:history="1">
            <w:r w:rsidR="000B461C" w:rsidRPr="000B461C">
              <w:rPr>
                <w:rStyle w:val="Hyperlink"/>
              </w:rPr>
              <w:t>iTunes Link</w:t>
            </w:r>
          </w:hyperlink>
          <w:r w:rsidR="000B461C">
            <w:t xml:space="preserve">. </w:t>
          </w:r>
        </w:p>
        <w:p w14:paraId="6B5C95E0" w14:textId="77777777" w:rsidR="00EF1042" w:rsidRDefault="000B461C" w:rsidP="00852FB7">
          <w:pPr>
            <w:spacing w:line="240" w:lineRule="auto"/>
            <w:ind w:firstLine="720"/>
          </w:pPr>
          <w:r w:rsidRPr="00075545">
            <w:rPr>
              <w:b/>
            </w:rPr>
            <w:t>Description</w:t>
          </w:r>
          <w:r>
            <w:t xml:space="preserve">:  1000Lookz brings you the best if Virtual Makeover. </w:t>
          </w:r>
          <w:r w:rsidR="00EF1042">
            <w:t>Try on</w:t>
          </w:r>
          <w:r>
            <w:t xml:space="preserve"> cosmetics including lipstick, </w:t>
          </w:r>
          <w:r w:rsidR="00EF1042">
            <w:t>lip-gloss,</w:t>
          </w:r>
        </w:p>
        <w:p w14:paraId="2830ABCC" w14:textId="00E19B69" w:rsidR="00C87F83" w:rsidRDefault="00EF1042" w:rsidP="00852FB7">
          <w:pPr>
            <w:spacing w:line="240" w:lineRule="auto"/>
            <w:ind w:left="1440"/>
          </w:pPr>
          <w:r>
            <w:t xml:space="preserve">          Eye</w:t>
          </w:r>
          <w:r w:rsidR="000B461C">
            <w:t xml:space="preserve"> liner</w:t>
          </w:r>
          <w:r>
            <w:t xml:space="preserve">, eye shadow, foundation, blush, nail, </w:t>
          </w:r>
          <w:r w:rsidR="003A3C8F">
            <w:t>and nail</w:t>
          </w:r>
          <w:r w:rsidR="00774FEF">
            <w:t xml:space="preserve"> polish</w:t>
          </w:r>
          <w:r>
            <w:t xml:space="preserve">, nail </w:t>
          </w:r>
          <w:r w:rsidR="003A3C8F">
            <w:t>art  right</w:t>
          </w:r>
          <w:r>
            <w:t xml:space="preserve"> on your own photo</w:t>
          </w:r>
          <w:r w:rsidR="00992D43">
            <w:t>.</w:t>
          </w:r>
          <w:r>
            <w:tab/>
          </w:r>
        </w:p>
      </w:sdtContent>
    </w:sdt>
    <w:p w14:paraId="3147FD79" w14:textId="77777777" w:rsidR="008C503B" w:rsidRDefault="00BE4B14" w:rsidP="00852FB7">
      <w:pPr>
        <w:pStyle w:val="Heading1"/>
      </w:pPr>
      <w:r>
        <w:t>Education</w:t>
      </w:r>
    </w:p>
    <w:p w14:paraId="37A65103" w14:textId="4F3E4F24" w:rsidR="006622EE" w:rsidRDefault="006622EE" w:rsidP="008C63AA">
      <w:pPr>
        <w:pStyle w:val="BodyText"/>
        <w:spacing w:line="240" w:lineRule="auto"/>
        <w:rPr>
          <w:rFonts w:asciiTheme="majorHAnsi" w:hAnsiTheme="majorHAnsi"/>
          <w:b/>
          <w:sz w:val="24"/>
          <w:szCs w:val="24"/>
        </w:rPr>
      </w:pPr>
      <w:r w:rsidRPr="006622EE">
        <w:rPr>
          <w:rFonts w:asciiTheme="majorHAnsi" w:hAnsiTheme="majorHAnsi"/>
          <w:b/>
          <w:sz w:val="24"/>
          <w:szCs w:val="24"/>
        </w:rPr>
        <w:t>Udacity</w:t>
      </w:r>
      <w:r>
        <w:rPr>
          <w:rFonts w:asciiTheme="majorHAnsi" w:hAnsiTheme="majorHAnsi"/>
          <w:b/>
          <w:sz w:val="24"/>
          <w:szCs w:val="24"/>
        </w:rPr>
        <w:t xml:space="preserve"> (iOS NanoDegree)</w:t>
      </w:r>
      <w:r w:rsidRPr="006622EE">
        <w:rPr>
          <w:rFonts w:asciiTheme="majorHAnsi" w:hAnsiTheme="majorHAnsi"/>
          <w:b/>
          <w:sz w:val="24"/>
          <w:szCs w:val="24"/>
        </w:rPr>
        <w:t xml:space="preserve"> </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 xml:space="preserve">          [Nov’16]</w:t>
      </w:r>
    </w:p>
    <w:p w14:paraId="7BE673D4" w14:textId="4126519F" w:rsidR="00961392" w:rsidRPr="00EF37C8" w:rsidRDefault="00B419EF" w:rsidP="008C63AA">
      <w:pPr>
        <w:pStyle w:val="BodyText"/>
        <w:spacing w:line="240" w:lineRule="auto"/>
        <w:rPr>
          <w:szCs w:val="20"/>
        </w:rPr>
      </w:pPr>
      <w:r>
        <w:rPr>
          <w:rFonts w:asciiTheme="majorHAnsi" w:hAnsiTheme="majorHAnsi"/>
          <w:b/>
          <w:sz w:val="24"/>
          <w:szCs w:val="24"/>
        </w:rPr>
        <w:tab/>
      </w:r>
      <w:r w:rsidR="00FD61A5">
        <w:rPr>
          <w:b/>
          <w:szCs w:val="20"/>
        </w:rPr>
        <w:t xml:space="preserve">  </w:t>
      </w:r>
      <w:r w:rsidR="00D959AE">
        <w:rPr>
          <w:szCs w:val="20"/>
        </w:rPr>
        <w:t xml:space="preserve">     Coursework: </w:t>
      </w:r>
      <w:r w:rsidR="00961392">
        <w:rPr>
          <w:szCs w:val="20"/>
        </w:rPr>
        <w:t xml:space="preserve">Pitch Perfect, Meme App, </w:t>
      </w:r>
      <w:r w:rsidR="00B44533">
        <w:rPr>
          <w:szCs w:val="20"/>
        </w:rPr>
        <w:t>OnTheMap (</w:t>
      </w:r>
      <w:r w:rsidR="00432855">
        <w:rPr>
          <w:szCs w:val="20"/>
        </w:rPr>
        <w:t xml:space="preserve">Source Code available in </w:t>
      </w:r>
      <w:hyperlink r:id="rId10" w:history="1">
        <w:r w:rsidR="00432855" w:rsidRPr="00432855">
          <w:rPr>
            <w:rStyle w:val="Hyperlink"/>
            <w:szCs w:val="20"/>
          </w:rPr>
          <w:t>Git</w:t>
        </w:r>
      </w:hyperlink>
      <w:r w:rsidR="00432855">
        <w:rPr>
          <w:szCs w:val="20"/>
        </w:rPr>
        <w:t>).</w:t>
      </w:r>
    </w:p>
    <w:p w14:paraId="31D3D669" w14:textId="168692C9" w:rsidR="008C503B" w:rsidRPr="00D959AE" w:rsidRDefault="00231B8C" w:rsidP="00852FB7">
      <w:pPr>
        <w:pStyle w:val="Heading2"/>
        <w:rPr>
          <w:sz w:val="24"/>
          <w:szCs w:val="24"/>
        </w:rPr>
      </w:pPr>
      <w:sdt>
        <w:sdtPr>
          <w:rPr>
            <w:sz w:val="24"/>
            <w:szCs w:val="24"/>
          </w:rPr>
          <w:id w:val="9459748"/>
          <w:placeholder>
            <w:docPart w:val="62BE60C9CBF8CF4DADE0D53DF617620A"/>
          </w:placeholder>
        </w:sdtPr>
        <w:sdtContent>
          <w:r w:rsidR="0094113E" w:rsidRPr="00D959AE">
            <w:rPr>
              <w:sz w:val="24"/>
              <w:szCs w:val="24"/>
            </w:rPr>
            <w:t>Master of Computer Application</w:t>
          </w:r>
          <w:r w:rsidR="0027318A" w:rsidRPr="00D959AE">
            <w:rPr>
              <w:sz w:val="24"/>
              <w:szCs w:val="24"/>
            </w:rPr>
            <w:t xml:space="preserve"> </w:t>
          </w:r>
          <w:r w:rsidR="002D2C19" w:rsidRPr="00D959AE">
            <w:rPr>
              <w:sz w:val="24"/>
              <w:szCs w:val="24"/>
            </w:rPr>
            <w:t xml:space="preserve"> - [</w:t>
          </w:r>
          <w:r w:rsidR="0027318A" w:rsidRPr="00D959AE">
            <w:rPr>
              <w:sz w:val="24"/>
              <w:szCs w:val="24"/>
            </w:rPr>
            <w:t>7.3 CGPA</w:t>
          </w:r>
          <w:r w:rsidR="002D2C19" w:rsidRPr="00D959AE">
            <w:rPr>
              <w:sz w:val="24"/>
              <w:szCs w:val="24"/>
            </w:rPr>
            <w:t>]</w:t>
          </w:r>
        </w:sdtContent>
      </w:sdt>
      <w:r w:rsidR="00BE4B14" w:rsidRPr="00D959AE">
        <w:rPr>
          <w:sz w:val="24"/>
          <w:szCs w:val="24"/>
        </w:rPr>
        <w:tab/>
      </w:r>
      <w:r w:rsidR="0094113E" w:rsidRPr="00D959AE">
        <w:rPr>
          <w:sz w:val="24"/>
          <w:szCs w:val="24"/>
        </w:rPr>
        <w:t xml:space="preserve">[Aug </w:t>
      </w:r>
      <w:r w:rsidR="00F1660B" w:rsidRPr="00D959AE">
        <w:rPr>
          <w:sz w:val="24"/>
          <w:szCs w:val="24"/>
        </w:rPr>
        <w:t>‘</w:t>
      </w:r>
      <w:r w:rsidR="0094113E" w:rsidRPr="00D959AE">
        <w:rPr>
          <w:sz w:val="24"/>
          <w:szCs w:val="24"/>
        </w:rPr>
        <w:t xml:space="preserve">11 – May </w:t>
      </w:r>
      <w:r w:rsidR="00F1660B" w:rsidRPr="00D959AE">
        <w:rPr>
          <w:sz w:val="24"/>
          <w:szCs w:val="24"/>
        </w:rPr>
        <w:t>‘</w:t>
      </w:r>
      <w:r w:rsidR="0094113E" w:rsidRPr="00D959AE">
        <w:rPr>
          <w:sz w:val="24"/>
          <w:szCs w:val="24"/>
        </w:rPr>
        <w:t>14]</w:t>
      </w:r>
    </w:p>
    <w:p w14:paraId="26D5509D" w14:textId="680BA8CF" w:rsidR="008C503B" w:rsidRPr="0027318A" w:rsidRDefault="0027318A" w:rsidP="0027318A">
      <w:pPr>
        <w:widowControl w:val="0"/>
        <w:autoSpaceDE w:val="0"/>
        <w:autoSpaceDN w:val="0"/>
        <w:adjustRightInd w:val="0"/>
        <w:spacing w:line="240" w:lineRule="auto"/>
        <w:rPr>
          <w:rFonts w:cs="Times New Roman"/>
          <w:szCs w:val="20"/>
        </w:rPr>
      </w:pPr>
      <w:r>
        <w:rPr>
          <w:rFonts w:cs="Times New Roman"/>
          <w:szCs w:val="20"/>
        </w:rPr>
        <w:t xml:space="preserve">       </w:t>
      </w:r>
      <w:r w:rsidR="0019319F">
        <w:rPr>
          <w:rFonts w:cs="Times New Roman"/>
          <w:szCs w:val="20"/>
        </w:rPr>
        <w:tab/>
        <w:t xml:space="preserve">      </w:t>
      </w:r>
      <w:r w:rsidR="00852FB7" w:rsidRPr="0027318A">
        <w:rPr>
          <w:rFonts w:cs="Times New Roman"/>
          <w:szCs w:val="20"/>
        </w:rPr>
        <w:t>Coursework: Programming Language</w:t>
      </w:r>
      <w:r w:rsidR="00282338" w:rsidRPr="0027318A">
        <w:rPr>
          <w:rFonts w:cs="Times New Roman"/>
          <w:szCs w:val="20"/>
        </w:rPr>
        <w:t xml:space="preserve">, </w:t>
      </w:r>
      <w:r w:rsidR="00852FB7" w:rsidRPr="0027318A">
        <w:rPr>
          <w:rFonts w:cs="Times New Roman"/>
          <w:szCs w:val="20"/>
        </w:rPr>
        <w:t>Software Project Management, Computer Architecture</w:t>
      </w:r>
      <w:r w:rsidRPr="0027318A">
        <w:rPr>
          <w:rFonts w:cs="Times New Roman"/>
          <w:szCs w:val="20"/>
        </w:rPr>
        <w:t xml:space="preserve">, </w:t>
      </w:r>
      <w:r>
        <w:rPr>
          <w:rFonts w:cs="Times New Roman"/>
          <w:szCs w:val="20"/>
        </w:rPr>
        <w:t>Algorithms</w:t>
      </w:r>
      <w:r w:rsidR="00852FB7" w:rsidRPr="0027318A">
        <w:rPr>
          <w:rFonts w:cs="Times New Roman"/>
          <w:szCs w:val="20"/>
        </w:rPr>
        <w:t>, Management</w:t>
      </w:r>
      <w:r w:rsidR="00C35BF4">
        <w:rPr>
          <w:rFonts w:cs="Times New Roman"/>
          <w:szCs w:val="20"/>
        </w:rPr>
        <w:t xml:space="preserve"> Information System and</w:t>
      </w:r>
      <w:r w:rsidR="00852FB7" w:rsidRPr="0027318A">
        <w:rPr>
          <w:rFonts w:cs="Times New Roman"/>
          <w:szCs w:val="20"/>
        </w:rPr>
        <w:t xml:space="preserve"> Cloud Computing;</w:t>
      </w:r>
    </w:p>
    <w:p w14:paraId="60826209" w14:textId="05261D10" w:rsidR="008C503B" w:rsidRPr="00D959AE" w:rsidRDefault="00231B8C" w:rsidP="00852FB7">
      <w:pPr>
        <w:pStyle w:val="Heading2"/>
        <w:rPr>
          <w:sz w:val="24"/>
          <w:szCs w:val="24"/>
        </w:rPr>
      </w:pPr>
      <w:sdt>
        <w:sdtPr>
          <w:rPr>
            <w:sz w:val="24"/>
            <w:szCs w:val="24"/>
          </w:rPr>
          <w:id w:val="9459752"/>
          <w:placeholder>
            <w:docPart w:val="002F25F13AD82A47810D51C4373204D7"/>
          </w:placeholder>
        </w:sdtPr>
        <w:sdtContent>
          <w:r w:rsidR="00851658" w:rsidRPr="00D959AE">
            <w:rPr>
              <w:sz w:val="24"/>
              <w:szCs w:val="24"/>
            </w:rPr>
            <w:t>Bachelor in Science (Computer Science)</w:t>
          </w:r>
          <w:r w:rsidR="0027318A" w:rsidRPr="00D959AE">
            <w:rPr>
              <w:sz w:val="24"/>
              <w:szCs w:val="24"/>
            </w:rPr>
            <w:t xml:space="preserve"> – [6.8 CGPA]</w:t>
          </w:r>
        </w:sdtContent>
      </w:sdt>
      <w:r w:rsidR="00BE4B14" w:rsidRPr="00D959AE">
        <w:rPr>
          <w:sz w:val="24"/>
          <w:szCs w:val="24"/>
        </w:rPr>
        <w:tab/>
      </w:r>
      <w:r w:rsidR="00F1660B" w:rsidRPr="00D959AE">
        <w:rPr>
          <w:sz w:val="24"/>
          <w:szCs w:val="24"/>
        </w:rPr>
        <w:t>[Jun ‘08 – May ‘11]</w:t>
      </w:r>
    </w:p>
    <w:p w14:paraId="4D0E212A" w14:textId="44CF23DD" w:rsidR="00992D43" w:rsidRPr="0027318A" w:rsidRDefault="0027318A" w:rsidP="0019319F">
      <w:pPr>
        <w:widowControl w:val="0"/>
        <w:autoSpaceDE w:val="0"/>
        <w:autoSpaceDN w:val="0"/>
        <w:adjustRightInd w:val="0"/>
        <w:spacing w:line="240" w:lineRule="auto"/>
        <w:ind w:firstLine="720"/>
        <w:rPr>
          <w:rFonts w:ascii="Times New Roman" w:hAnsi="Times New Roman" w:cs="Times New Roman"/>
          <w:sz w:val="22"/>
        </w:rPr>
      </w:pPr>
      <w:r>
        <w:rPr>
          <w:rFonts w:ascii="Times New Roman" w:hAnsi="Times New Roman" w:cs="Times New Roman"/>
          <w:sz w:val="22"/>
        </w:rPr>
        <w:t xml:space="preserve">     Coursework: Operating Systems, Databases, Programming Languages</w:t>
      </w:r>
      <w:r w:rsidR="00ED0B09">
        <w:rPr>
          <w:rFonts w:ascii="Times New Roman" w:hAnsi="Times New Roman" w:cs="Times New Roman"/>
          <w:sz w:val="22"/>
        </w:rPr>
        <w:t xml:space="preserve">, Data </w:t>
      </w:r>
      <w:bookmarkStart w:id="0" w:name="_GoBack"/>
      <w:bookmarkEnd w:id="0"/>
      <w:r w:rsidR="00A97AFF">
        <w:rPr>
          <w:rFonts w:ascii="Times New Roman" w:hAnsi="Times New Roman" w:cs="Times New Roman"/>
          <w:sz w:val="22"/>
        </w:rPr>
        <w:t>Structure Algorithm</w:t>
      </w:r>
      <w:r w:rsidR="00ED0B09">
        <w:rPr>
          <w:rFonts w:ascii="Times New Roman" w:hAnsi="Times New Roman" w:cs="Times New Roman"/>
          <w:sz w:val="22"/>
        </w:rPr>
        <w:t xml:space="preserve"> and </w:t>
      </w:r>
      <w:r>
        <w:rPr>
          <w:rFonts w:ascii="Times New Roman" w:hAnsi="Times New Roman" w:cs="Times New Roman"/>
          <w:sz w:val="22"/>
        </w:rPr>
        <w:t>Statistics.</w:t>
      </w:r>
    </w:p>
    <w:p w14:paraId="363EA666" w14:textId="518A1135" w:rsidR="008C503B" w:rsidRPr="00991E9D" w:rsidRDefault="00EB0DBA" w:rsidP="00852FB7">
      <w:pPr>
        <w:pStyle w:val="Heading1"/>
        <w:rPr>
          <w:sz w:val="24"/>
          <w:szCs w:val="24"/>
        </w:rPr>
      </w:pPr>
      <w:r w:rsidRPr="00991E9D">
        <w:rPr>
          <w:sz w:val="24"/>
          <w:szCs w:val="24"/>
        </w:rPr>
        <w:t xml:space="preserve">Other </w:t>
      </w:r>
      <w:r w:rsidR="00BE4B14" w:rsidRPr="00991E9D">
        <w:rPr>
          <w:sz w:val="24"/>
          <w:szCs w:val="24"/>
        </w:rPr>
        <w:t>Skills</w:t>
      </w:r>
    </w:p>
    <w:sdt>
      <w:sdtPr>
        <w:id w:val="9459754"/>
        <w:placeholder>
          <w:docPart w:val="8B06963C6D9B2148BF0035F17E4A027A"/>
        </w:placeholder>
      </w:sdtPr>
      <w:sdtContent>
        <w:p w14:paraId="1C8267D4" w14:textId="6E9BA9DB" w:rsidR="008C503B" w:rsidRDefault="005F56C0" w:rsidP="00852FB7">
          <w:pPr>
            <w:pStyle w:val="BodyText"/>
            <w:spacing w:line="240" w:lineRule="auto"/>
          </w:pPr>
          <w:r>
            <w:t>Progr</w:t>
          </w:r>
          <w:r w:rsidR="00E85320">
            <w:t xml:space="preserve">amming </w:t>
          </w:r>
          <w:r w:rsidR="000D310C">
            <w:t>Knowledge:</w:t>
          </w:r>
          <w:r w:rsidR="00E85320">
            <w:t xml:space="preserve"> C, C++, </w:t>
          </w:r>
          <w:r w:rsidR="000D310C">
            <w:t>and JavaScript</w:t>
          </w:r>
        </w:p>
      </w:sdtContent>
    </w:sdt>
    <w:p w14:paraId="6F902AFA" w14:textId="2FA6F151" w:rsidR="00345EC0" w:rsidRDefault="00345EC0" w:rsidP="00852FB7">
      <w:pPr>
        <w:spacing w:line="240" w:lineRule="auto"/>
      </w:pPr>
      <w:r>
        <w:t>Technology:</w:t>
      </w:r>
      <w:r w:rsidR="006A4CD6">
        <w:t xml:space="preserve"> </w:t>
      </w:r>
      <w:r>
        <w:t>Mongo DB</w:t>
      </w:r>
      <w:r w:rsidR="006A4CD6">
        <w:t>, Express J</w:t>
      </w:r>
      <w:r w:rsidR="008C63AA">
        <w:t>s, Angular JS (1.4) and Node Js.</w:t>
      </w:r>
    </w:p>
    <w:sectPr w:rsidR="00345EC0" w:rsidSect="0027318A">
      <w:headerReference w:type="default" r:id="rId11"/>
      <w:headerReference w:type="first" r:id="rId12"/>
      <w:footerReference w:type="first" r:id="rId13"/>
      <w:pgSz w:w="12240" w:h="15840"/>
      <w:pgMar w:top="720" w:right="758" w:bottom="720" w:left="70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44BEB" w14:textId="77777777" w:rsidR="00D959AE" w:rsidRDefault="00D959AE">
      <w:pPr>
        <w:spacing w:line="240" w:lineRule="auto"/>
      </w:pPr>
      <w:r>
        <w:separator/>
      </w:r>
    </w:p>
  </w:endnote>
  <w:endnote w:type="continuationSeparator" w:id="0">
    <w:p w14:paraId="62095EE8" w14:textId="77777777" w:rsidR="00D959AE" w:rsidRDefault="00D959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5B8EC" w14:textId="77777777" w:rsidR="00D959AE" w:rsidRPr="00231B8C" w:rsidRDefault="00D959AE">
    <w:pPr>
      <w:pStyle w:val="Footer"/>
      <w:rPr>
        <w:sz w:val="24"/>
        <w:szCs w:val="24"/>
      </w:rPr>
    </w:pPr>
    <w:r w:rsidRPr="00231B8C">
      <w:rPr>
        <w:sz w:val="24"/>
        <w:szCs w:val="24"/>
      </w:rPr>
      <w:t>iOS Developer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B34E8" w14:textId="77777777" w:rsidR="00D959AE" w:rsidRDefault="00D959AE">
      <w:pPr>
        <w:spacing w:line="240" w:lineRule="auto"/>
      </w:pPr>
      <w:r>
        <w:separator/>
      </w:r>
    </w:p>
  </w:footnote>
  <w:footnote w:type="continuationSeparator" w:id="0">
    <w:p w14:paraId="4758D102" w14:textId="77777777" w:rsidR="00D959AE" w:rsidRDefault="00D959A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FE606" w14:textId="77777777" w:rsidR="00D959AE" w:rsidRDefault="00D959AE">
    <w:pPr>
      <w:pStyle w:val="Header"/>
    </w:pPr>
    <w:r>
      <w:t xml:space="preserve">Page </w:t>
    </w:r>
    <w:r>
      <w:fldChar w:fldCharType="begin"/>
    </w:r>
    <w:r>
      <w:instrText xml:space="preserve"> page </w:instrText>
    </w:r>
    <w:r>
      <w:fldChar w:fldCharType="separate"/>
    </w:r>
    <w:r w:rsidR="00961392">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C2FE9" w14:textId="77777777" w:rsidR="00D959AE" w:rsidRPr="00231B8C" w:rsidRDefault="00D959AE" w:rsidP="00231B8C">
    <w:pPr>
      <w:pStyle w:val="Title"/>
      <w:ind w:right="-835"/>
      <w:rPr>
        <w:sz w:val="24"/>
        <w:szCs w:val="24"/>
      </w:rPr>
    </w:pPr>
    <w:r w:rsidRPr="00231B8C">
      <w:rPr>
        <w:sz w:val="24"/>
        <w:szCs w:val="24"/>
      </w:rPr>
      <w:t>Baskaran T</w:t>
    </w:r>
    <w:r w:rsidRPr="00231B8C">
      <w:rPr>
        <w:sz w:val="24"/>
        <w:szCs w:val="24"/>
      </w:rPr>
      <w:tab/>
    </w:r>
    <w:r w:rsidRPr="00231B8C">
      <w:rPr>
        <w:sz w:val="24"/>
        <w:szCs w:val="24"/>
      </w:rPr>
      <w:tab/>
    </w:r>
    <w:r w:rsidRPr="00231B8C">
      <w:rPr>
        <w:sz w:val="24"/>
        <w:szCs w:val="24"/>
      </w:rPr>
      <w:tab/>
    </w:r>
    <w:r>
      <w:rPr>
        <w:sz w:val="24"/>
        <w:szCs w:val="24"/>
      </w:rPr>
      <w:tab/>
      <w:t xml:space="preserve">   </w:t>
    </w:r>
    <w:r w:rsidRPr="00231B8C">
      <w:rPr>
        <w:sz w:val="24"/>
        <w:szCs w:val="24"/>
      </w:rPr>
      <w:t xml:space="preserve"> LinkedIn: </w:t>
    </w:r>
    <w:hyperlink r:id="rId1" w:history="1">
      <w:r w:rsidRPr="00231B8C">
        <w:rPr>
          <w:rStyle w:val="Hyperlink"/>
          <w:rFonts w:ascii="Lucida Grande" w:hAnsi="Lucida Grande"/>
          <w:sz w:val="24"/>
          <w:szCs w:val="24"/>
        </w:rPr>
        <w:t>https://in.linkedin.com/baskaranthanigaimani</w:t>
      </w:r>
    </w:hyperlink>
    <w:r w:rsidRPr="00231B8C">
      <w:rPr>
        <w:sz w:val="24"/>
        <w:szCs w:val="24"/>
      </w:rPr>
      <w:br/>
      <w:t>Phone: +919894284539,</w:t>
    </w:r>
    <w:r>
      <w:rPr>
        <w:sz w:val="24"/>
        <w:szCs w:val="24"/>
      </w:rPr>
      <w:tab/>
    </w:r>
    <w:r>
      <w:rPr>
        <w:sz w:val="24"/>
        <w:szCs w:val="24"/>
      </w:rPr>
      <w:tab/>
      <w:t xml:space="preserve">    </w:t>
    </w:r>
    <w:r w:rsidRPr="00231B8C">
      <w:rPr>
        <w:sz w:val="24"/>
        <w:szCs w:val="24"/>
      </w:rPr>
      <w:t xml:space="preserve">Github: </w:t>
    </w:r>
    <w:hyperlink r:id="rId2" w:history="1">
      <w:r w:rsidRPr="00231B8C">
        <w:rPr>
          <w:rStyle w:val="Hyperlink"/>
          <w:rFonts w:ascii="Lucida Grande" w:hAnsi="Lucida Grande"/>
          <w:sz w:val="24"/>
          <w:szCs w:val="24"/>
        </w:rPr>
        <w:t>https://github.com/baskarant</w:t>
      </w:r>
    </w:hyperlink>
  </w:p>
  <w:p w14:paraId="39C6DD2E" w14:textId="77777777" w:rsidR="00D959AE" w:rsidRPr="00231B8C" w:rsidRDefault="00D959AE" w:rsidP="00231B8C">
    <w:pPr>
      <w:pStyle w:val="Title"/>
      <w:ind w:right="-835"/>
      <w:rPr>
        <w:sz w:val="24"/>
        <w:szCs w:val="24"/>
      </w:rPr>
    </w:pPr>
    <w:r w:rsidRPr="00231B8C">
      <w:rPr>
        <w:sz w:val="24"/>
        <w:szCs w:val="24"/>
      </w:rPr>
      <w:t>E-Mail: baskar159@gmail.com,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FFFFFF89"/>
    <w:multiLevelType w:val="singleLevel"/>
    <w:tmpl w:val="C05C0B4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477689"/>
    <w:multiLevelType w:val="hybridMultilevel"/>
    <w:tmpl w:val="4D3A3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CE536E"/>
    <w:multiLevelType w:val="hybridMultilevel"/>
    <w:tmpl w:val="CC22E3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5D1216"/>
    <w:multiLevelType w:val="hybridMultilevel"/>
    <w:tmpl w:val="21C62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0A0E66"/>
    <w:multiLevelType w:val="hybridMultilevel"/>
    <w:tmpl w:val="16D8B3EA"/>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nsid w:val="6EB44CB7"/>
    <w:multiLevelType w:val="hybridMultilevel"/>
    <w:tmpl w:val="A02437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5"/>
  </w:num>
  <w:num w:numId="13">
    <w:abstractNumId w:val="11"/>
  </w:num>
  <w:num w:numId="14">
    <w:abstractNumId w:val="13"/>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31B8C"/>
    <w:rsid w:val="00004769"/>
    <w:rsid w:val="00012124"/>
    <w:rsid w:val="00075545"/>
    <w:rsid w:val="000807DE"/>
    <w:rsid w:val="000B461C"/>
    <w:rsid w:val="000D310C"/>
    <w:rsid w:val="000E084C"/>
    <w:rsid w:val="00146310"/>
    <w:rsid w:val="00157D47"/>
    <w:rsid w:val="001900E5"/>
    <w:rsid w:val="0019319F"/>
    <w:rsid w:val="001A3DF0"/>
    <w:rsid w:val="001A3FD8"/>
    <w:rsid w:val="001C7823"/>
    <w:rsid w:val="00231B8C"/>
    <w:rsid w:val="00231FA4"/>
    <w:rsid w:val="002327F1"/>
    <w:rsid w:val="00250175"/>
    <w:rsid w:val="0027318A"/>
    <w:rsid w:val="00282338"/>
    <w:rsid w:val="00292DF5"/>
    <w:rsid w:val="002B786C"/>
    <w:rsid w:val="002D2C19"/>
    <w:rsid w:val="002E6CE2"/>
    <w:rsid w:val="00317FE2"/>
    <w:rsid w:val="00345EC0"/>
    <w:rsid w:val="00361852"/>
    <w:rsid w:val="00393E22"/>
    <w:rsid w:val="003A3C8F"/>
    <w:rsid w:val="00432855"/>
    <w:rsid w:val="005063A9"/>
    <w:rsid w:val="005172AC"/>
    <w:rsid w:val="005354D0"/>
    <w:rsid w:val="00556D3F"/>
    <w:rsid w:val="00581B88"/>
    <w:rsid w:val="005D1260"/>
    <w:rsid w:val="005F56C0"/>
    <w:rsid w:val="00635811"/>
    <w:rsid w:val="006622EE"/>
    <w:rsid w:val="00693C78"/>
    <w:rsid w:val="006A4CD6"/>
    <w:rsid w:val="00774FEF"/>
    <w:rsid w:val="00796106"/>
    <w:rsid w:val="007B2B65"/>
    <w:rsid w:val="007D5807"/>
    <w:rsid w:val="00807996"/>
    <w:rsid w:val="00837AFF"/>
    <w:rsid w:val="00851658"/>
    <w:rsid w:val="00852FB7"/>
    <w:rsid w:val="008C499C"/>
    <w:rsid w:val="008C503B"/>
    <w:rsid w:val="008C63AA"/>
    <w:rsid w:val="008E0DDF"/>
    <w:rsid w:val="0094113E"/>
    <w:rsid w:val="009448D8"/>
    <w:rsid w:val="00961392"/>
    <w:rsid w:val="00991E9D"/>
    <w:rsid w:val="00992D43"/>
    <w:rsid w:val="00995EAB"/>
    <w:rsid w:val="009C576F"/>
    <w:rsid w:val="009F7AE5"/>
    <w:rsid w:val="00A12D35"/>
    <w:rsid w:val="00A5423F"/>
    <w:rsid w:val="00A97AFF"/>
    <w:rsid w:val="00AA0403"/>
    <w:rsid w:val="00AD73A6"/>
    <w:rsid w:val="00B06CAD"/>
    <w:rsid w:val="00B41175"/>
    <w:rsid w:val="00B419EF"/>
    <w:rsid w:val="00B44533"/>
    <w:rsid w:val="00BC3258"/>
    <w:rsid w:val="00BD4F68"/>
    <w:rsid w:val="00BE4B14"/>
    <w:rsid w:val="00C328FE"/>
    <w:rsid w:val="00C35BF4"/>
    <w:rsid w:val="00C87F83"/>
    <w:rsid w:val="00CD2E70"/>
    <w:rsid w:val="00D101D2"/>
    <w:rsid w:val="00D2061F"/>
    <w:rsid w:val="00D90850"/>
    <w:rsid w:val="00D959AE"/>
    <w:rsid w:val="00DB6FD0"/>
    <w:rsid w:val="00DC293F"/>
    <w:rsid w:val="00DD309C"/>
    <w:rsid w:val="00DE55A7"/>
    <w:rsid w:val="00E24342"/>
    <w:rsid w:val="00E85320"/>
    <w:rsid w:val="00E86EDB"/>
    <w:rsid w:val="00E97EC7"/>
    <w:rsid w:val="00EA4CC9"/>
    <w:rsid w:val="00EB0DBA"/>
    <w:rsid w:val="00ED0B09"/>
    <w:rsid w:val="00EF1042"/>
    <w:rsid w:val="00EF37C8"/>
    <w:rsid w:val="00F1660B"/>
    <w:rsid w:val="00F76046"/>
    <w:rsid w:val="00FB07CA"/>
    <w:rsid w:val="00FC7BB6"/>
    <w:rsid w:val="00FD61A5"/>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7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231B8C"/>
    <w:rPr>
      <w:color w:val="A9122A" w:themeColor="hyperlink"/>
      <w:u w:val="single"/>
    </w:rPr>
  </w:style>
  <w:style w:type="character" w:styleId="FollowedHyperlink">
    <w:name w:val="FollowedHyperlink"/>
    <w:basedOn w:val="DefaultParagraphFont"/>
    <w:uiPriority w:val="99"/>
    <w:semiHidden/>
    <w:unhideWhenUsed/>
    <w:rsid w:val="00231B8C"/>
    <w:rPr>
      <w:color w:val="68135E" w:themeColor="followedHyperlink"/>
      <w:u w:val="single"/>
    </w:rPr>
  </w:style>
  <w:style w:type="character" w:customStyle="1" w:styleId="apple-converted-space">
    <w:name w:val="apple-converted-space"/>
    <w:basedOn w:val="DefaultParagraphFont"/>
    <w:rsid w:val="005172AC"/>
  </w:style>
  <w:style w:type="paragraph" w:customStyle="1" w:styleId="2D093D67B3E6AA42BDD6E2364D53F1E2">
    <w:name w:val="2D093D67B3E6AA42BDD6E2364D53F1E2"/>
    <w:rsid w:val="008C499C"/>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231B8C"/>
    <w:rPr>
      <w:color w:val="A9122A" w:themeColor="hyperlink"/>
      <w:u w:val="single"/>
    </w:rPr>
  </w:style>
  <w:style w:type="character" w:styleId="FollowedHyperlink">
    <w:name w:val="FollowedHyperlink"/>
    <w:basedOn w:val="DefaultParagraphFont"/>
    <w:uiPriority w:val="99"/>
    <w:semiHidden/>
    <w:unhideWhenUsed/>
    <w:rsid w:val="00231B8C"/>
    <w:rPr>
      <w:color w:val="68135E" w:themeColor="followedHyperlink"/>
      <w:u w:val="single"/>
    </w:rPr>
  </w:style>
  <w:style w:type="character" w:customStyle="1" w:styleId="apple-converted-space">
    <w:name w:val="apple-converted-space"/>
    <w:basedOn w:val="DefaultParagraphFont"/>
    <w:rsid w:val="005172AC"/>
  </w:style>
  <w:style w:type="paragraph" w:customStyle="1" w:styleId="2D093D67B3E6AA42BDD6E2364D53F1E2">
    <w:name w:val="2D093D67B3E6AA42BDD6E2364D53F1E2"/>
    <w:rsid w:val="008C499C"/>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823769">
      <w:bodyDiv w:val="1"/>
      <w:marLeft w:val="0"/>
      <w:marRight w:val="0"/>
      <w:marTop w:val="0"/>
      <w:marBottom w:val="0"/>
      <w:divBdr>
        <w:top w:val="none" w:sz="0" w:space="0" w:color="auto"/>
        <w:left w:val="none" w:sz="0" w:space="0" w:color="auto"/>
        <w:bottom w:val="none" w:sz="0" w:space="0" w:color="auto"/>
        <w:right w:val="none" w:sz="0" w:space="0" w:color="auto"/>
      </w:divBdr>
    </w:div>
    <w:div w:id="117677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tunes.apple.com/in/app/speed-cart/id1019460478" TargetMode="External"/><Relationship Id="rId9" Type="http://schemas.openxmlformats.org/officeDocument/2006/relationships/hyperlink" Target="https://itunes.apple.com/us/app/1000lookz-hd/id624599219" TargetMode="External"/><Relationship Id="rId10" Type="http://schemas.openxmlformats.org/officeDocument/2006/relationships/hyperlink" Target="http://github.com/Baskarant"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in.linkedin.com/baskaranthanigaimani" TargetMode="External"/><Relationship Id="rId2" Type="http://schemas.openxmlformats.org/officeDocument/2006/relationships/hyperlink" Target="https://github.com/baskara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SS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45A2B49E80B947A7EA1D530A6F11C9"/>
        <w:category>
          <w:name w:val="General"/>
          <w:gallery w:val="placeholder"/>
        </w:category>
        <w:types>
          <w:type w:val="bbPlcHdr"/>
        </w:types>
        <w:behaviors>
          <w:behavior w:val="content"/>
        </w:behaviors>
        <w:guid w:val="{FD2022A0-CBDD-E143-98E2-0B6BED00E46E}"/>
      </w:docPartPr>
      <w:docPartBody>
        <w:p w:rsidR="006661C8" w:rsidRDefault="006661C8">
          <w:pPr>
            <w:pStyle w:val="A745A2B49E80B947A7EA1D530A6F11C9"/>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E59D094BA21E39458E30E16A198B489E"/>
        <w:category>
          <w:name w:val="General"/>
          <w:gallery w:val="placeholder"/>
        </w:category>
        <w:types>
          <w:type w:val="bbPlcHdr"/>
        </w:types>
        <w:behaviors>
          <w:behavior w:val="content"/>
        </w:behaviors>
        <w:guid w:val="{36118D71-5E10-4347-9B63-7F1F6DB1223E}"/>
      </w:docPartPr>
      <w:docPartBody>
        <w:p w:rsidR="006661C8" w:rsidRDefault="006661C8">
          <w:pPr>
            <w:pStyle w:val="E59D094BA21E39458E30E16A198B489E"/>
          </w:pPr>
          <w:r>
            <w:t>Lorem ipsum dolor</w:t>
          </w:r>
        </w:p>
      </w:docPartBody>
    </w:docPart>
    <w:docPart>
      <w:docPartPr>
        <w:name w:val="7EA5A6C5A5375646BD54D401C560E73A"/>
        <w:category>
          <w:name w:val="General"/>
          <w:gallery w:val="placeholder"/>
        </w:category>
        <w:types>
          <w:type w:val="bbPlcHdr"/>
        </w:types>
        <w:behaviors>
          <w:behavior w:val="content"/>
        </w:behaviors>
        <w:guid w:val="{8542EB39-5F32-684C-8B32-51A83354C4AB}"/>
      </w:docPartPr>
      <w:docPartBody>
        <w:p w:rsidR="006661C8" w:rsidRDefault="006661C8">
          <w:pPr>
            <w:pStyle w:val="ListBullet"/>
          </w:pPr>
          <w:r>
            <w:t>Etiam cursus suscipit enim. Nulla facilisi. Integer eleifend diam eu diam. Donec dapibus enim sollicitudin nulla. Nam hendrerit. Nunc id nisi. Curabitur sed neque. Pellentesque placerat consequat pede.</w:t>
          </w:r>
        </w:p>
        <w:p w:rsidR="006661C8" w:rsidRDefault="006661C8">
          <w:pPr>
            <w:pStyle w:val="ListBullet"/>
          </w:pPr>
          <w:r>
            <w:t>Nullam dapibus elementum metus. Aenean libero sem, commodo euismod, imperdiet et, molestie vel, neque. Duis nec sapien eu pede consectetuer placerat.</w:t>
          </w:r>
        </w:p>
        <w:p w:rsidR="006661C8" w:rsidRDefault="006661C8">
          <w:pPr>
            <w:pStyle w:val="7EA5A6C5A5375646BD54D401C560E73A"/>
          </w:pPr>
          <w:r>
            <w:t>Pellentesque interdum, tellus non consectetuer mattis, lectus eros volutpat nunc, auctor nonummy nulla lectus nec tellus. Aliquam hendrerit lorem vulputate turpis.</w:t>
          </w:r>
        </w:p>
      </w:docPartBody>
    </w:docPart>
    <w:docPart>
      <w:docPartPr>
        <w:name w:val="3E408F21734CD5498203800474AC4999"/>
        <w:category>
          <w:name w:val="General"/>
          <w:gallery w:val="placeholder"/>
        </w:category>
        <w:types>
          <w:type w:val="bbPlcHdr"/>
        </w:types>
        <w:behaviors>
          <w:behavior w:val="content"/>
        </w:behaviors>
        <w:guid w:val="{5414F5E6-B81F-C54C-92E2-94CA9276AE65}"/>
      </w:docPartPr>
      <w:docPartBody>
        <w:p w:rsidR="006661C8" w:rsidRDefault="006661C8">
          <w:pPr>
            <w:pStyle w:val="3E408F21734CD5498203800474AC4999"/>
          </w:pPr>
          <w:r>
            <w:t>Lorem ipsum dolor</w:t>
          </w:r>
        </w:p>
      </w:docPartBody>
    </w:docPart>
    <w:docPart>
      <w:docPartPr>
        <w:name w:val="62BE60C9CBF8CF4DADE0D53DF617620A"/>
        <w:category>
          <w:name w:val="General"/>
          <w:gallery w:val="placeholder"/>
        </w:category>
        <w:types>
          <w:type w:val="bbPlcHdr"/>
        </w:types>
        <w:behaviors>
          <w:behavior w:val="content"/>
        </w:behaviors>
        <w:guid w:val="{0B488F48-C0E3-3A45-AF0C-B9A3E216715A}"/>
      </w:docPartPr>
      <w:docPartBody>
        <w:p w:rsidR="006661C8" w:rsidRDefault="006661C8">
          <w:pPr>
            <w:pStyle w:val="62BE60C9CBF8CF4DADE0D53DF617620A"/>
          </w:pPr>
          <w:r>
            <w:t>Aliquam dapibus.</w:t>
          </w:r>
        </w:p>
      </w:docPartBody>
    </w:docPart>
    <w:docPart>
      <w:docPartPr>
        <w:name w:val="002F25F13AD82A47810D51C4373204D7"/>
        <w:category>
          <w:name w:val="General"/>
          <w:gallery w:val="placeholder"/>
        </w:category>
        <w:types>
          <w:type w:val="bbPlcHdr"/>
        </w:types>
        <w:behaviors>
          <w:behavior w:val="content"/>
        </w:behaviors>
        <w:guid w:val="{33B38EC6-71EF-BF4E-A12D-144C51C294A9}"/>
      </w:docPartPr>
      <w:docPartBody>
        <w:p w:rsidR="006661C8" w:rsidRDefault="006661C8">
          <w:pPr>
            <w:pStyle w:val="002F25F13AD82A47810D51C4373204D7"/>
          </w:pPr>
          <w:r>
            <w:t>Aliquam dapibus.</w:t>
          </w:r>
        </w:p>
      </w:docPartBody>
    </w:docPart>
    <w:docPart>
      <w:docPartPr>
        <w:name w:val="8B06963C6D9B2148BF0035F17E4A027A"/>
        <w:category>
          <w:name w:val="General"/>
          <w:gallery w:val="placeholder"/>
        </w:category>
        <w:types>
          <w:type w:val="bbPlcHdr"/>
        </w:types>
        <w:behaviors>
          <w:behavior w:val="content"/>
        </w:behaviors>
        <w:guid w:val="{9D58674A-3EC2-B84A-B869-EA17E123ED64}"/>
      </w:docPartPr>
      <w:docPartBody>
        <w:p w:rsidR="006661C8" w:rsidRDefault="006661C8">
          <w:pPr>
            <w:pStyle w:val="8B06963C6D9B2148BF0035F17E4A027A"/>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2524282A8AC48848A6C9AF4844D5B16F"/>
        <w:category>
          <w:name w:val="General"/>
          <w:gallery w:val="placeholder"/>
        </w:category>
        <w:types>
          <w:type w:val="bbPlcHdr"/>
        </w:types>
        <w:behaviors>
          <w:behavior w:val="content"/>
        </w:behaviors>
        <w:guid w:val="{24CDA9AC-8F3B-F245-9036-BA18C7AD12F5}"/>
      </w:docPartPr>
      <w:docPartBody>
        <w:p w:rsidR="006661C8" w:rsidRDefault="006661C8" w:rsidP="006661C8">
          <w:pPr>
            <w:pStyle w:val="2524282A8AC48848A6C9AF4844D5B16F"/>
          </w:pPr>
          <w:r>
            <w:t>Lorem ipsum dolor</w:t>
          </w:r>
        </w:p>
      </w:docPartBody>
    </w:docPart>
    <w:docPart>
      <w:docPartPr>
        <w:name w:val="47AB27175D214B42BC084C52724DA4F8"/>
        <w:category>
          <w:name w:val="General"/>
          <w:gallery w:val="placeholder"/>
        </w:category>
        <w:types>
          <w:type w:val="bbPlcHdr"/>
        </w:types>
        <w:behaviors>
          <w:behavior w:val="content"/>
        </w:behaviors>
        <w:guid w:val="{1DF30DA8-AEDB-864F-902D-A84CEB48A242}"/>
      </w:docPartPr>
      <w:docPartBody>
        <w:p w:rsidR="006661C8" w:rsidRDefault="006661C8">
          <w:pPr>
            <w:pStyle w:val="ListBullet"/>
          </w:pPr>
          <w:r>
            <w:t>Etiam cursus suscipit enim. Nulla facilisi. Integer eleifend diam eu diam. Donec dapibus enim sollicitudin nulla. Nam hendrerit. Nunc id nisi. Curabitur sed neque. Pellentesque placerat consequat pede.</w:t>
          </w:r>
        </w:p>
        <w:p w:rsidR="006661C8" w:rsidRDefault="006661C8">
          <w:pPr>
            <w:pStyle w:val="ListBullet"/>
          </w:pPr>
          <w:r>
            <w:t>Nullam dapibus elementum metus. Aenean libero sem, commodo euismod, imperdiet et, molestie vel, neque. Duis nec sapien eu pede consectetuer placerat.</w:t>
          </w:r>
        </w:p>
        <w:p w:rsidR="006661C8" w:rsidRDefault="006661C8" w:rsidP="006661C8">
          <w:pPr>
            <w:pStyle w:val="47AB27175D214B42BC084C52724DA4F8"/>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1C8"/>
    <w:rsid w:val="006661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A745A2B49E80B947A7EA1D530A6F11C9">
    <w:name w:val="A745A2B49E80B947A7EA1D530A6F11C9"/>
  </w:style>
  <w:style w:type="paragraph" w:customStyle="1" w:styleId="E59D094BA21E39458E30E16A198B489E">
    <w:name w:val="E59D094BA21E39458E30E16A198B489E"/>
  </w:style>
  <w:style w:type="paragraph" w:styleId="ListBullet">
    <w:name w:val="List Bullet"/>
    <w:basedOn w:val="Normal"/>
    <w:rsid w:val="006661C8"/>
    <w:pPr>
      <w:numPr>
        <w:numId w:val="1"/>
      </w:numPr>
      <w:spacing w:after="120" w:line="276" w:lineRule="auto"/>
    </w:pPr>
    <w:rPr>
      <w:rFonts w:eastAsiaTheme="minorHAnsi"/>
      <w:sz w:val="20"/>
      <w:szCs w:val="22"/>
      <w:lang w:eastAsia="en-US"/>
    </w:rPr>
  </w:style>
  <w:style w:type="paragraph" w:customStyle="1" w:styleId="7EA5A6C5A5375646BD54D401C560E73A">
    <w:name w:val="7EA5A6C5A5375646BD54D401C560E73A"/>
  </w:style>
  <w:style w:type="paragraph" w:customStyle="1" w:styleId="3E408F21734CD5498203800474AC4999">
    <w:name w:val="3E408F21734CD5498203800474AC4999"/>
  </w:style>
  <w:style w:type="paragraph" w:customStyle="1" w:styleId="BE977A5E0571D844B6BCCC09650DD35F">
    <w:name w:val="BE977A5E0571D844B6BCCC09650DD35F"/>
  </w:style>
  <w:style w:type="paragraph" w:customStyle="1" w:styleId="62BE60C9CBF8CF4DADE0D53DF617620A">
    <w:name w:val="62BE60C9CBF8CF4DADE0D53DF617620A"/>
  </w:style>
  <w:style w:type="paragraph" w:customStyle="1" w:styleId="2D093D67B3E6AA42BDD6E2364D53F1E2">
    <w:name w:val="2D093D67B3E6AA42BDD6E2364D53F1E2"/>
  </w:style>
  <w:style w:type="paragraph" w:customStyle="1" w:styleId="002F25F13AD82A47810D51C4373204D7">
    <w:name w:val="002F25F13AD82A47810D51C4373204D7"/>
  </w:style>
  <w:style w:type="paragraph" w:customStyle="1" w:styleId="375D33C2B011F04FAEDD9A5AD9E6C49E">
    <w:name w:val="375D33C2B011F04FAEDD9A5AD9E6C49E"/>
  </w:style>
  <w:style w:type="paragraph" w:customStyle="1" w:styleId="8B06963C6D9B2148BF0035F17E4A027A">
    <w:name w:val="8B06963C6D9B2148BF0035F17E4A027A"/>
  </w:style>
  <w:style w:type="paragraph" w:customStyle="1" w:styleId="2524282A8AC48848A6C9AF4844D5B16F">
    <w:name w:val="2524282A8AC48848A6C9AF4844D5B16F"/>
    <w:rsid w:val="006661C8"/>
  </w:style>
  <w:style w:type="paragraph" w:customStyle="1" w:styleId="47AB27175D214B42BC084C52724DA4F8">
    <w:name w:val="47AB27175D214B42BC084C52724DA4F8"/>
    <w:rsid w:val="006661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A745A2B49E80B947A7EA1D530A6F11C9">
    <w:name w:val="A745A2B49E80B947A7EA1D530A6F11C9"/>
  </w:style>
  <w:style w:type="paragraph" w:customStyle="1" w:styleId="E59D094BA21E39458E30E16A198B489E">
    <w:name w:val="E59D094BA21E39458E30E16A198B489E"/>
  </w:style>
  <w:style w:type="paragraph" w:styleId="ListBullet">
    <w:name w:val="List Bullet"/>
    <w:basedOn w:val="Normal"/>
    <w:rsid w:val="006661C8"/>
    <w:pPr>
      <w:numPr>
        <w:numId w:val="1"/>
      </w:numPr>
      <w:spacing w:after="120" w:line="276" w:lineRule="auto"/>
    </w:pPr>
    <w:rPr>
      <w:rFonts w:eastAsiaTheme="minorHAnsi"/>
      <w:sz w:val="20"/>
      <w:szCs w:val="22"/>
      <w:lang w:eastAsia="en-US"/>
    </w:rPr>
  </w:style>
  <w:style w:type="paragraph" w:customStyle="1" w:styleId="7EA5A6C5A5375646BD54D401C560E73A">
    <w:name w:val="7EA5A6C5A5375646BD54D401C560E73A"/>
  </w:style>
  <w:style w:type="paragraph" w:customStyle="1" w:styleId="3E408F21734CD5498203800474AC4999">
    <w:name w:val="3E408F21734CD5498203800474AC4999"/>
  </w:style>
  <w:style w:type="paragraph" w:customStyle="1" w:styleId="BE977A5E0571D844B6BCCC09650DD35F">
    <w:name w:val="BE977A5E0571D844B6BCCC09650DD35F"/>
  </w:style>
  <w:style w:type="paragraph" w:customStyle="1" w:styleId="62BE60C9CBF8CF4DADE0D53DF617620A">
    <w:name w:val="62BE60C9CBF8CF4DADE0D53DF617620A"/>
  </w:style>
  <w:style w:type="paragraph" w:customStyle="1" w:styleId="2D093D67B3E6AA42BDD6E2364D53F1E2">
    <w:name w:val="2D093D67B3E6AA42BDD6E2364D53F1E2"/>
  </w:style>
  <w:style w:type="paragraph" w:customStyle="1" w:styleId="002F25F13AD82A47810D51C4373204D7">
    <w:name w:val="002F25F13AD82A47810D51C4373204D7"/>
  </w:style>
  <w:style w:type="paragraph" w:customStyle="1" w:styleId="375D33C2B011F04FAEDD9A5AD9E6C49E">
    <w:name w:val="375D33C2B011F04FAEDD9A5AD9E6C49E"/>
  </w:style>
  <w:style w:type="paragraph" w:customStyle="1" w:styleId="8B06963C6D9B2148BF0035F17E4A027A">
    <w:name w:val="8B06963C6D9B2148BF0035F17E4A027A"/>
  </w:style>
  <w:style w:type="paragraph" w:customStyle="1" w:styleId="2524282A8AC48848A6C9AF4844D5B16F">
    <w:name w:val="2524282A8AC48848A6C9AF4844D5B16F"/>
    <w:rsid w:val="006661C8"/>
  </w:style>
  <w:style w:type="paragraph" w:customStyle="1" w:styleId="47AB27175D214B42BC084C52724DA4F8">
    <w:name w:val="47AB27175D214B42BC084C52724DA4F8"/>
    <w:rsid w:val="006661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82</TotalTime>
  <Pages>1</Pages>
  <Words>264</Words>
  <Characters>1605</Characters>
  <Application>Microsoft Macintosh Word</Application>
  <DocSecurity>0</DocSecurity>
  <Lines>25</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1853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Baskaran T</dc:creator>
  <cp:keywords/>
  <dc:description/>
  <cp:lastModifiedBy>Baskaran T</cp:lastModifiedBy>
  <cp:revision>85</cp:revision>
  <dcterms:created xsi:type="dcterms:W3CDTF">2017-02-21T14:17:00Z</dcterms:created>
  <dcterms:modified xsi:type="dcterms:W3CDTF">2017-02-21T16:07:00Z</dcterms:modified>
  <cp:category/>
</cp:coreProperties>
</file>